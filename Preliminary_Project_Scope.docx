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0E" w:rsidRPr="002855CB" w:rsidRDefault="004401FA" w:rsidP="007D1E0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="007D1E0E" w:rsidRPr="007D1E0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1E0E" w:rsidRPr="002855CB">
        <w:rPr>
          <w:rFonts w:ascii="Times New Roman" w:hAnsi="Times New Roman" w:cs="Times New Roman"/>
          <w:b/>
          <w:sz w:val="32"/>
          <w:szCs w:val="32"/>
          <w:u w:val="single"/>
        </w:rPr>
        <w:t>J.D. Monster Bank</w:t>
      </w:r>
    </w:p>
    <w:p w:rsidR="007D1E0E" w:rsidRDefault="007D1E0E" w:rsidP="007D1E0E">
      <w:pPr>
        <w:rPr>
          <w:rFonts w:ascii="Times New Roman" w:hAnsi="Times New Roman" w:cs="Times New Roman"/>
          <w:b/>
          <w:sz w:val="32"/>
          <w:szCs w:val="32"/>
        </w:rPr>
      </w:pP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</w:r>
      <w:r w:rsidRPr="007D1E0E">
        <w:rPr>
          <w:rFonts w:ascii="Times New Roman" w:hAnsi="Times New Roman" w:cs="Times New Roman"/>
          <w:b/>
          <w:sz w:val="32"/>
          <w:szCs w:val="32"/>
        </w:rPr>
        <w:tab/>
        <w:t xml:space="preserve">Systems Migration Project  </w:t>
      </w:r>
    </w:p>
    <w:p w:rsidR="004F3E08" w:rsidRPr="00A257C8" w:rsidRDefault="004F3E08" w:rsidP="00BB55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Description:</w:t>
      </w:r>
    </w:p>
    <w:p w:rsidR="004401FA" w:rsidRDefault="00E15FD1" w:rsidP="00BB5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B1407" w:rsidRPr="00D300B8">
        <w:rPr>
          <w:rFonts w:ascii="Times New Roman" w:hAnsi="Times New Roman" w:cs="Times New Roman"/>
          <w:sz w:val="24"/>
          <w:szCs w:val="24"/>
        </w:rPr>
        <w:t>ased out</w:t>
      </w:r>
      <w:r w:rsidR="00702B51" w:rsidRPr="00D300B8">
        <w:rPr>
          <w:rFonts w:ascii="Times New Roman" w:hAnsi="Times New Roman" w:cs="Times New Roman"/>
          <w:sz w:val="24"/>
          <w:szCs w:val="24"/>
        </w:rPr>
        <w:t xml:space="preserve"> 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of </w:t>
      </w:r>
      <w:r w:rsidR="00702B51" w:rsidRPr="00D300B8">
        <w:rPr>
          <w:rFonts w:ascii="Times New Roman" w:hAnsi="Times New Roman" w:cs="Times New Roman"/>
          <w:sz w:val="24"/>
          <w:szCs w:val="24"/>
        </w:rPr>
        <w:t>San Francisco</w:t>
      </w:r>
      <w:r w:rsidR="00BB5586" w:rsidRPr="00D300B8">
        <w:rPr>
          <w:rFonts w:ascii="Times New Roman" w:hAnsi="Times New Roman" w:cs="Times New Roman"/>
          <w:sz w:val="24"/>
          <w:szCs w:val="24"/>
        </w:rPr>
        <w:t>,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 California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00B8">
        <w:rPr>
          <w:rFonts w:ascii="Times New Roman" w:hAnsi="Times New Roman" w:cs="Times New Roman"/>
          <w:sz w:val="24"/>
          <w:szCs w:val="24"/>
        </w:rPr>
        <w:t>J. D</w:t>
      </w:r>
      <w:r>
        <w:rPr>
          <w:rFonts w:ascii="Times New Roman" w:hAnsi="Times New Roman" w:cs="Times New Roman"/>
          <w:sz w:val="24"/>
          <w:szCs w:val="24"/>
        </w:rPr>
        <w:t>. Monster Bank</w:t>
      </w:r>
      <w:r w:rsidR="009B1407" w:rsidRPr="00D300B8">
        <w:rPr>
          <w:rFonts w:ascii="Times New Roman" w:hAnsi="Times New Roman" w:cs="Times New Roman"/>
          <w:sz w:val="24"/>
          <w:szCs w:val="24"/>
        </w:rPr>
        <w:t xml:space="preserve"> </w:t>
      </w:r>
      <w:r w:rsidR="00BB5586" w:rsidRPr="00D300B8">
        <w:rPr>
          <w:rFonts w:ascii="Times New Roman" w:hAnsi="Times New Roman" w:cs="Times New Roman"/>
          <w:sz w:val="24"/>
          <w:szCs w:val="24"/>
        </w:rPr>
        <w:t xml:space="preserve">aims to </w:t>
      </w:r>
      <w:r w:rsidR="009B1407" w:rsidRPr="00D300B8">
        <w:rPr>
          <w:rFonts w:ascii="Times New Roman" w:hAnsi="Times New Roman" w:cs="Times New Roman"/>
          <w:sz w:val="24"/>
          <w:szCs w:val="24"/>
        </w:rPr>
        <w:t>develop a business process to enable secure and successful migration of banking data of acquired banks.</w:t>
      </w:r>
      <w:r w:rsidR="00C009FC">
        <w:rPr>
          <w:rFonts w:ascii="Times New Roman" w:hAnsi="Times New Roman" w:cs="Times New Roman"/>
          <w:sz w:val="24"/>
          <w:szCs w:val="24"/>
        </w:rPr>
        <w:t xml:space="preserve"> Leveraging state of the art, their </w:t>
      </w:r>
      <w:r w:rsidR="00772559">
        <w:rPr>
          <w:rFonts w:ascii="Times New Roman" w:hAnsi="Times New Roman" w:cs="Times New Roman"/>
          <w:sz w:val="24"/>
          <w:szCs w:val="24"/>
        </w:rPr>
        <w:t>worldwide</w:t>
      </w:r>
      <w:r w:rsidR="00C009FC">
        <w:rPr>
          <w:rFonts w:ascii="Times New Roman" w:hAnsi="Times New Roman" w:cs="Times New Roman"/>
          <w:sz w:val="24"/>
          <w:szCs w:val="24"/>
        </w:rPr>
        <w:t xml:space="preserve"> network, J.D. Monster targets to achieve the </w:t>
      </w:r>
      <w:r w:rsidR="000855CE">
        <w:rPr>
          <w:rFonts w:ascii="Times New Roman" w:hAnsi="Times New Roman" w:cs="Times New Roman"/>
          <w:sz w:val="24"/>
          <w:szCs w:val="24"/>
        </w:rPr>
        <w:t xml:space="preserve">migration </w:t>
      </w:r>
      <w:r w:rsidR="005D3250">
        <w:rPr>
          <w:rFonts w:ascii="Times New Roman" w:hAnsi="Times New Roman" w:cs="Times New Roman"/>
          <w:sz w:val="24"/>
          <w:szCs w:val="24"/>
        </w:rPr>
        <w:t>by creating virtual teams consisting of</w:t>
      </w:r>
      <w:r w:rsidR="00F667AB">
        <w:rPr>
          <w:rFonts w:ascii="Times New Roman" w:hAnsi="Times New Roman" w:cs="Times New Roman"/>
          <w:sz w:val="24"/>
          <w:szCs w:val="24"/>
        </w:rPr>
        <w:t xml:space="preserve"> programming experts, database analysts, system analysts</w:t>
      </w:r>
      <w:r w:rsidR="005D3250">
        <w:rPr>
          <w:rFonts w:ascii="Times New Roman" w:hAnsi="Times New Roman" w:cs="Times New Roman"/>
          <w:sz w:val="24"/>
          <w:szCs w:val="24"/>
        </w:rPr>
        <w:t xml:space="preserve"> and information technology assistants.</w:t>
      </w:r>
      <w:r w:rsidR="00B4507A">
        <w:rPr>
          <w:rFonts w:ascii="Times New Roman" w:hAnsi="Times New Roman" w:cs="Times New Roman"/>
          <w:sz w:val="24"/>
          <w:szCs w:val="24"/>
        </w:rPr>
        <w:t xml:space="preserve"> To ensure the successful completion of the project, J.D.</w:t>
      </w:r>
      <w:r w:rsidR="002471D7">
        <w:rPr>
          <w:rFonts w:ascii="Times New Roman" w:hAnsi="Times New Roman" w:cs="Times New Roman"/>
          <w:sz w:val="24"/>
          <w:szCs w:val="24"/>
        </w:rPr>
        <w:t xml:space="preserve"> </w:t>
      </w:r>
      <w:r w:rsidR="00B4507A">
        <w:rPr>
          <w:rFonts w:ascii="Times New Roman" w:hAnsi="Times New Roman" w:cs="Times New Roman"/>
          <w:sz w:val="24"/>
          <w:szCs w:val="24"/>
        </w:rPr>
        <w:t xml:space="preserve">Monster CEO </w:t>
      </w:r>
      <w:r w:rsidR="00B4507A" w:rsidRPr="00EC30EB">
        <w:rPr>
          <w:rFonts w:ascii="Times New Roman" w:hAnsi="Times New Roman" w:cs="Times New Roman"/>
          <w:sz w:val="24"/>
          <w:szCs w:val="24"/>
        </w:rPr>
        <w:t>Mel Faesance</w:t>
      </w:r>
      <w:r w:rsidR="00B4507A">
        <w:rPr>
          <w:rFonts w:ascii="Times New Roman" w:hAnsi="Times New Roman" w:cs="Times New Roman"/>
          <w:sz w:val="24"/>
          <w:szCs w:val="24"/>
        </w:rPr>
        <w:t xml:space="preserve"> has brought in </w:t>
      </w:r>
      <w:bookmarkStart w:id="0" w:name="_GoBack"/>
      <w:bookmarkEnd w:id="0"/>
      <w:r w:rsidR="00B4507A">
        <w:rPr>
          <w:rFonts w:ascii="Times New Roman" w:hAnsi="Times New Roman" w:cs="Times New Roman"/>
          <w:sz w:val="24"/>
          <w:szCs w:val="24"/>
        </w:rPr>
        <w:t>a subject matter expert, I. Noitall to lend his expertise to the development group.</w:t>
      </w:r>
    </w:p>
    <w:p w:rsidR="004401FA" w:rsidRDefault="004401FA" w:rsidP="00BB5586">
      <w:pPr>
        <w:rPr>
          <w:rFonts w:ascii="Times New Roman" w:hAnsi="Times New Roman" w:cs="Times New Roman"/>
          <w:sz w:val="24"/>
          <w:szCs w:val="24"/>
        </w:rPr>
      </w:pPr>
    </w:p>
    <w:p w:rsidR="00C80A20" w:rsidRDefault="00C80A20" w:rsidP="00C80A2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AA7">
        <w:rPr>
          <w:rFonts w:ascii="Times New Roman" w:hAnsi="Times New Roman" w:cs="Times New Roman"/>
          <w:b/>
          <w:sz w:val="32"/>
          <w:szCs w:val="32"/>
          <w:u w:val="single"/>
        </w:rPr>
        <w:t>Preliminary Project Scope Statement:</w:t>
      </w:r>
    </w:p>
    <w:p w:rsidR="00831B15" w:rsidRPr="00D300B8" w:rsidRDefault="002471D7" w:rsidP="00BB5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478">
        <w:rPr>
          <w:rFonts w:ascii="Times New Roman" w:hAnsi="Times New Roman" w:cs="Times New Roman"/>
          <w:sz w:val="24"/>
          <w:szCs w:val="24"/>
        </w:rPr>
        <w:t>After much deliberation, preliminary project scope contains the following points:</w:t>
      </w:r>
    </w:p>
    <w:p w:rsidR="001F5187" w:rsidRPr="00831B15" w:rsidRDefault="00BB5586" w:rsidP="00E17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>The projec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="00D872C8" w:rsidRPr="00831B15">
        <w:rPr>
          <w:rFonts w:ascii="Times New Roman" w:hAnsi="Times New Roman" w:cs="Times New Roman"/>
          <w:sz w:val="24"/>
          <w:szCs w:val="24"/>
        </w:rPr>
        <w:t>is expected</w:t>
      </w:r>
      <w:proofErr w:type="gramEnd"/>
      <w:r w:rsidR="00D872C8" w:rsidRPr="00831B15">
        <w:rPr>
          <w:rFonts w:ascii="Times New Roman" w:hAnsi="Times New Roman" w:cs="Times New Roman"/>
          <w:sz w:val="24"/>
          <w:szCs w:val="24"/>
        </w:rPr>
        <w:t xml:space="preserve"> to start on July 1, </w:t>
      </w:r>
      <w:r w:rsidRPr="00831B15">
        <w:rPr>
          <w:rFonts w:ascii="Times New Roman" w:hAnsi="Times New Roman" w:cs="Times New Roman"/>
          <w:sz w:val="24"/>
          <w:szCs w:val="24"/>
        </w:rPr>
        <w:t>2016</w:t>
      </w:r>
      <w:r w:rsidR="00D872C8" w:rsidRPr="00831B15">
        <w:rPr>
          <w:rFonts w:ascii="Times New Roman" w:hAnsi="Times New Roman" w:cs="Times New Roman"/>
          <w:sz w:val="24"/>
          <w:szCs w:val="24"/>
        </w:rPr>
        <w:t xml:space="preserve"> and will be completed by June 30,</w:t>
      </w:r>
      <w:r w:rsidRPr="00831B15">
        <w:rPr>
          <w:rFonts w:ascii="Times New Roman" w:hAnsi="Times New Roman" w:cs="Times New Roman"/>
          <w:sz w:val="24"/>
          <w:szCs w:val="24"/>
        </w:rPr>
        <w:t xml:space="preserve"> 2016</w:t>
      </w:r>
      <w:r w:rsidR="001F5187" w:rsidRPr="00831B15">
        <w:rPr>
          <w:rFonts w:ascii="Times New Roman" w:hAnsi="Times New Roman" w:cs="Times New Roman"/>
          <w:sz w:val="24"/>
          <w:szCs w:val="24"/>
        </w:rPr>
        <w:t>.</w:t>
      </w:r>
    </w:p>
    <w:p w:rsidR="00E17E31" w:rsidRDefault="00E17E31" w:rsidP="00E17E31">
      <w:pPr>
        <w:pStyle w:val="ListParagraph"/>
      </w:pPr>
    </w:p>
    <w:p w:rsidR="00FA16A6" w:rsidRPr="00831B15" w:rsidRDefault="004A5D4A" w:rsidP="00554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B15">
        <w:rPr>
          <w:rFonts w:ascii="Times New Roman" w:hAnsi="Times New Roman" w:cs="Times New Roman"/>
          <w:sz w:val="24"/>
          <w:szCs w:val="24"/>
        </w:rPr>
        <w:t xml:space="preserve">The project aims </w:t>
      </w:r>
      <w:proofErr w:type="gramStart"/>
      <w:r w:rsidRPr="00831B15">
        <w:rPr>
          <w:rFonts w:ascii="Times New Roman" w:hAnsi="Times New Roman" w:cs="Times New Roman"/>
          <w:sz w:val="24"/>
          <w:szCs w:val="24"/>
        </w:rPr>
        <w:t>to successfully migrate</w:t>
      </w:r>
      <w:proofErr w:type="gramEnd"/>
      <w:r w:rsidRPr="00831B15">
        <w:rPr>
          <w:rFonts w:ascii="Times New Roman" w:hAnsi="Times New Roman" w:cs="Times New Roman"/>
          <w:sz w:val="24"/>
          <w:szCs w:val="24"/>
        </w:rPr>
        <w:t xml:space="preserve"> information of ten banks into the J.D. Monster Bank syst</w:t>
      </w:r>
      <w:r w:rsidR="00554FB5" w:rsidRPr="00831B15">
        <w:rPr>
          <w:rFonts w:ascii="Times New Roman" w:hAnsi="Times New Roman" w:cs="Times New Roman"/>
          <w:sz w:val="24"/>
          <w:szCs w:val="24"/>
        </w:rPr>
        <w:t>em within the first fiscal year and financial estimate per migration is $350,000.</w:t>
      </w:r>
    </w:p>
    <w:p w:rsidR="00554FB5" w:rsidRDefault="00554FB5" w:rsidP="00554FB5">
      <w:pPr>
        <w:pStyle w:val="ListParagraph"/>
      </w:pPr>
    </w:p>
    <w:p w:rsidR="00BB5586" w:rsidRPr="00A01663" w:rsidRDefault="008D712E" w:rsidP="00ED7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aims to id</w:t>
      </w:r>
      <w:r w:rsidR="00BB5586" w:rsidRPr="00A01663">
        <w:rPr>
          <w:rFonts w:ascii="Times New Roman" w:hAnsi="Times New Roman" w:cs="Times New Roman"/>
          <w:sz w:val="24"/>
          <w:szCs w:val="24"/>
        </w:rPr>
        <w:t>enti</w:t>
      </w:r>
      <w:r>
        <w:rPr>
          <w:rFonts w:ascii="Times New Roman" w:hAnsi="Times New Roman" w:cs="Times New Roman"/>
          <w:sz w:val="24"/>
          <w:szCs w:val="24"/>
        </w:rPr>
        <w:t>fy and analyze</w:t>
      </w:r>
      <w:r w:rsidR="00BB5586" w:rsidRPr="00A01663">
        <w:rPr>
          <w:rFonts w:ascii="Times New Roman" w:hAnsi="Times New Roman" w:cs="Times New Roman"/>
          <w:sz w:val="24"/>
          <w:szCs w:val="24"/>
        </w:rPr>
        <w:t xml:space="preserve"> </w:t>
      </w:r>
      <w:r w:rsidR="00544F80" w:rsidRPr="00A01663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A01663" w:rsidRPr="00A01663">
        <w:rPr>
          <w:rFonts w:ascii="Times New Roman" w:hAnsi="Times New Roman" w:cs="Times New Roman"/>
          <w:sz w:val="24"/>
          <w:szCs w:val="24"/>
        </w:rPr>
        <w:t>for devising a successful working model for</w:t>
      </w:r>
      <w:r w:rsidR="007C4D31" w:rsidRPr="00A01663">
        <w:rPr>
          <w:rFonts w:ascii="Times New Roman" w:hAnsi="Times New Roman" w:cs="Times New Roman"/>
          <w:sz w:val="24"/>
          <w:szCs w:val="24"/>
        </w:rPr>
        <w:t xml:space="preserve"> virtual teams</w:t>
      </w:r>
      <w:r w:rsidR="00BF77E2">
        <w:rPr>
          <w:rFonts w:ascii="Times New Roman" w:hAnsi="Times New Roman" w:cs="Times New Roman"/>
          <w:sz w:val="24"/>
          <w:szCs w:val="24"/>
        </w:rPr>
        <w:t>. This plan contains:</w:t>
      </w:r>
    </w:p>
    <w:p w:rsidR="00BB5586" w:rsidRPr="007468D1" w:rsidRDefault="00BB5586" w:rsidP="007468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EB6">
        <w:rPr>
          <w:rFonts w:ascii="Times New Roman" w:hAnsi="Times New Roman" w:cs="Times New Roman"/>
          <w:sz w:val="24"/>
          <w:szCs w:val="24"/>
        </w:rPr>
        <w:t>A</w:t>
      </w:r>
      <w:r w:rsidR="007C4D31" w:rsidRPr="006B1EB6">
        <w:rPr>
          <w:rFonts w:ascii="Times New Roman" w:hAnsi="Times New Roman" w:cs="Times New Roman"/>
          <w:sz w:val="24"/>
          <w:szCs w:val="24"/>
        </w:rPr>
        <w:t>nalysis of required skills</w:t>
      </w:r>
      <w:r w:rsidR="006B1EB6">
        <w:rPr>
          <w:rFonts w:ascii="Times New Roman" w:hAnsi="Times New Roman" w:cs="Times New Roman"/>
          <w:sz w:val="24"/>
          <w:szCs w:val="24"/>
        </w:rPr>
        <w:t xml:space="preserve"> for virtual team members.</w:t>
      </w:r>
    </w:p>
    <w:p w:rsidR="00BB5586" w:rsidRPr="00D31755" w:rsidRDefault="00942A3B" w:rsidP="00D317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of team members to enable their seamless transition into the new working structure.</w:t>
      </w:r>
    </w:p>
    <w:p w:rsidR="00C24026" w:rsidRDefault="006201E7" w:rsidP="00C240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Establishment of collaboration </w:t>
      </w:r>
      <w:r w:rsidR="00297A2C">
        <w:rPr>
          <w:rFonts w:ascii="Times New Roman" w:hAnsi="Times New Roman" w:cs="Times New Roman"/>
          <w:sz w:val="24"/>
          <w:szCs w:val="24"/>
        </w:rPr>
        <w:t>between teams across various locations.</w:t>
      </w:r>
    </w:p>
    <w:p w:rsidR="00C24026" w:rsidRPr="00C24026" w:rsidRDefault="00C24026" w:rsidP="00C240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769C2" w:rsidRPr="003769C2" w:rsidRDefault="00C24026" w:rsidP="003769C2">
      <w:pPr>
        <w:pStyle w:val="ListParagraph"/>
        <w:numPr>
          <w:ilvl w:val="0"/>
          <w:numId w:val="1"/>
        </w:numPr>
      </w:pPr>
      <w:r w:rsidRPr="00F33BF0">
        <w:rPr>
          <w:rFonts w:ascii="Times New Roman" w:hAnsi="Times New Roman" w:cs="Times New Roman"/>
          <w:sz w:val="24"/>
          <w:szCs w:val="24"/>
        </w:rPr>
        <w:t>Proposing shift to</w:t>
      </w:r>
      <w:r w:rsidR="00BB5586" w:rsidRPr="00F33BF0">
        <w:rPr>
          <w:rFonts w:ascii="Times New Roman" w:hAnsi="Times New Roman" w:cs="Times New Roman"/>
          <w:sz w:val="24"/>
          <w:szCs w:val="24"/>
        </w:rPr>
        <w:t xml:space="preserve"> cloud based technology </w:t>
      </w:r>
      <w:r w:rsidR="00772559" w:rsidRPr="00F33BF0">
        <w:rPr>
          <w:rFonts w:ascii="Times New Roman" w:hAnsi="Times New Roman" w:cs="Times New Roman"/>
          <w:sz w:val="24"/>
          <w:szCs w:val="24"/>
        </w:rPr>
        <w:t>system, which</w:t>
      </w:r>
      <w:r w:rsidRPr="00F33BF0">
        <w:rPr>
          <w:rFonts w:ascii="Times New Roman" w:hAnsi="Times New Roman" w:cs="Times New Roman"/>
          <w:sz w:val="24"/>
          <w:szCs w:val="24"/>
        </w:rPr>
        <w:t xml:space="preserve"> shall minimize dependency on </w:t>
      </w:r>
      <w:r w:rsidR="00F33BF0">
        <w:rPr>
          <w:rFonts w:ascii="Times New Roman" w:hAnsi="Times New Roman" w:cs="Times New Roman"/>
          <w:sz w:val="24"/>
          <w:szCs w:val="24"/>
        </w:rPr>
        <w:t xml:space="preserve">the existing </w:t>
      </w:r>
      <w:r w:rsidR="00772559">
        <w:rPr>
          <w:rFonts w:ascii="Times New Roman" w:hAnsi="Times New Roman" w:cs="Times New Roman"/>
          <w:sz w:val="24"/>
          <w:szCs w:val="24"/>
        </w:rPr>
        <w:t>mainframe</w:t>
      </w:r>
      <w:r w:rsidR="00F33BF0">
        <w:rPr>
          <w:rFonts w:ascii="Times New Roman" w:hAnsi="Times New Roman" w:cs="Times New Roman"/>
          <w:sz w:val="24"/>
          <w:szCs w:val="24"/>
        </w:rPr>
        <w:t xml:space="preserve"> system</w:t>
      </w:r>
      <w:r w:rsidR="003769C2">
        <w:rPr>
          <w:rFonts w:ascii="Times New Roman" w:hAnsi="Times New Roman" w:cs="Times New Roman"/>
          <w:sz w:val="24"/>
          <w:szCs w:val="24"/>
        </w:rPr>
        <w:t>.</w:t>
      </w:r>
      <w:r w:rsidR="00F33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9C2" w:rsidRPr="00F33BF0" w:rsidRDefault="003769C2" w:rsidP="003769C2">
      <w:pPr>
        <w:pStyle w:val="ListParagraph"/>
      </w:pPr>
    </w:p>
    <w:p w:rsidR="00B4247A" w:rsidRDefault="00BB5586" w:rsidP="00B42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9C2">
        <w:rPr>
          <w:rFonts w:ascii="Times New Roman" w:hAnsi="Times New Roman" w:cs="Times New Roman"/>
          <w:sz w:val="24"/>
          <w:szCs w:val="24"/>
        </w:rPr>
        <w:t xml:space="preserve">Delivering a secure </w:t>
      </w:r>
      <w:r w:rsidR="003769C2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1D76D5">
        <w:rPr>
          <w:rFonts w:ascii="Times New Roman" w:hAnsi="Times New Roman" w:cs="Times New Roman"/>
          <w:sz w:val="24"/>
          <w:szCs w:val="24"/>
        </w:rPr>
        <w:t xml:space="preserve">from </w:t>
      </w:r>
      <w:r w:rsidR="003769C2">
        <w:rPr>
          <w:rFonts w:ascii="Times New Roman" w:hAnsi="Times New Roman" w:cs="Times New Roman"/>
          <w:sz w:val="24"/>
          <w:szCs w:val="24"/>
        </w:rPr>
        <w:t>old technology to the new one, and at the same time e</w:t>
      </w:r>
      <w:r w:rsidR="003769C2" w:rsidRPr="00F33BF0">
        <w:rPr>
          <w:rFonts w:ascii="Times New Roman" w:hAnsi="Times New Roman" w:cs="Times New Roman"/>
          <w:sz w:val="24"/>
          <w:szCs w:val="24"/>
        </w:rPr>
        <w:t xml:space="preserve">nsuring </w:t>
      </w:r>
      <w:r w:rsidR="009D60FA">
        <w:rPr>
          <w:rFonts w:ascii="Times New Roman" w:hAnsi="Times New Roman" w:cs="Times New Roman"/>
          <w:sz w:val="24"/>
          <w:szCs w:val="24"/>
        </w:rPr>
        <w:t xml:space="preserve">that this </w:t>
      </w:r>
      <w:r w:rsidR="003769C2">
        <w:rPr>
          <w:rFonts w:ascii="Times New Roman" w:hAnsi="Times New Roman" w:cs="Times New Roman"/>
          <w:sz w:val="24"/>
          <w:szCs w:val="24"/>
        </w:rPr>
        <w:t>new technology is upholding integrity, security, and consistency.</w:t>
      </w:r>
    </w:p>
    <w:p w:rsidR="00B4247A" w:rsidRPr="00B4247A" w:rsidRDefault="00B4247A" w:rsidP="00B424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E0E" w:rsidRDefault="00BB5586" w:rsidP="00E9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47A">
        <w:rPr>
          <w:rFonts w:ascii="Times New Roman" w:hAnsi="Times New Roman" w:cs="Times New Roman"/>
          <w:sz w:val="24"/>
          <w:szCs w:val="24"/>
        </w:rPr>
        <w:t>The project should contain properly structu</w:t>
      </w:r>
      <w:r w:rsidR="00AA63C7">
        <w:rPr>
          <w:rFonts w:ascii="Times New Roman" w:hAnsi="Times New Roman" w:cs="Times New Roman"/>
          <w:sz w:val="24"/>
          <w:szCs w:val="24"/>
        </w:rPr>
        <w:t>red project s</w:t>
      </w:r>
      <w:r w:rsidRPr="00B4247A">
        <w:rPr>
          <w:rFonts w:ascii="Times New Roman" w:hAnsi="Times New Roman" w:cs="Times New Roman"/>
          <w:sz w:val="24"/>
          <w:szCs w:val="24"/>
        </w:rPr>
        <w:t xml:space="preserve">chedule and </w:t>
      </w:r>
      <w:proofErr w:type="gramStart"/>
      <w:r w:rsidRPr="00B4247A">
        <w:rPr>
          <w:rFonts w:ascii="Times New Roman" w:hAnsi="Times New Roman" w:cs="Times New Roman"/>
          <w:sz w:val="24"/>
          <w:szCs w:val="24"/>
        </w:rPr>
        <w:t>sho</w:t>
      </w:r>
      <w:r w:rsidR="00F61786">
        <w:rPr>
          <w:rFonts w:ascii="Times New Roman" w:hAnsi="Times New Roman" w:cs="Times New Roman"/>
          <w:sz w:val="24"/>
          <w:szCs w:val="24"/>
        </w:rPr>
        <w:t>uld be accompanied</w:t>
      </w:r>
      <w:proofErr w:type="gramEnd"/>
      <w:r w:rsidR="00F61786">
        <w:rPr>
          <w:rFonts w:ascii="Times New Roman" w:hAnsi="Times New Roman" w:cs="Times New Roman"/>
          <w:sz w:val="24"/>
          <w:szCs w:val="24"/>
        </w:rPr>
        <w:t xml:space="preserve"> with</w:t>
      </w:r>
      <w:r w:rsidRPr="00B4247A">
        <w:rPr>
          <w:rFonts w:ascii="Times New Roman" w:hAnsi="Times New Roman" w:cs="Times New Roman"/>
          <w:sz w:val="24"/>
          <w:szCs w:val="24"/>
        </w:rPr>
        <w:t xml:space="preserve"> documents once completed.</w:t>
      </w:r>
    </w:p>
    <w:p w:rsidR="00BE2547" w:rsidRDefault="00BE2547" w:rsidP="00B96E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BE254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1D0" w:rsidRDefault="002571D0" w:rsidP="00E43B60">
      <w:pPr>
        <w:spacing w:after="0" w:line="240" w:lineRule="auto"/>
      </w:pPr>
      <w:r>
        <w:separator/>
      </w:r>
    </w:p>
  </w:endnote>
  <w:endnote w:type="continuationSeparator" w:id="0">
    <w:p w:rsidR="002571D0" w:rsidRDefault="002571D0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60" w:rsidRDefault="00E43B60" w:rsidP="00E43B60">
    <w:pPr>
      <w:pStyle w:val="Footer"/>
    </w:pPr>
    <w:r>
      <w:t>ISYS 630, Section 601 – Group 1</w:t>
    </w:r>
  </w:p>
  <w:p w:rsidR="00E43B60" w:rsidRDefault="00E43B60" w:rsidP="00E43B60">
    <w:pPr>
      <w:pStyle w:val="Footer"/>
    </w:pPr>
    <w:r>
      <w:t>Das, Pandey, Sharma</w:t>
    </w:r>
  </w:p>
  <w:p w:rsidR="00E43B60" w:rsidRDefault="00E43B60" w:rsidP="00E43B60">
    <w:pPr>
      <w:pStyle w:val="Footer"/>
    </w:pPr>
    <w:r>
      <w:t>Preliminary Project Scope</w:t>
    </w:r>
  </w:p>
  <w:p w:rsidR="00E43B60" w:rsidRDefault="00E43B60" w:rsidP="00E43B60">
    <w:pPr>
      <w:pStyle w:val="Footer"/>
    </w:pPr>
    <w:r>
      <w:t>8</w:t>
    </w:r>
    <w:r>
      <w:rPr>
        <w:vertAlign w:val="superscript"/>
      </w:rPr>
      <w:t>th</w:t>
    </w:r>
    <w:r>
      <w:t xml:space="preserve"> February, 2017</w:t>
    </w:r>
  </w:p>
  <w:p w:rsidR="00E43B60" w:rsidRDefault="00E43B60" w:rsidP="00E43B60">
    <w:pPr>
      <w:pStyle w:val="Footer"/>
    </w:pPr>
    <w:r>
      <w:t>Document Version: 1.1</w:t>
    </w:r>
  </w:p>
  <w:p w:rsidR="00E43B60" w:rsidRDefault="00E43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1D0" w:rsidRDefault="002571D0" w:rsidP="00E43B60">
      <w:pPr>
        <w:spacing w:after="0" w:line="240" w:lineRule="auto"/>
      </w:pPr>
      <w:r>
        <w:separator/>
      </w:r>
    </w:p>
  </w:footnote>
  <w:footnote w:type="continuationSeparator" w:id="0">
    <w:p w:rsidR="002571D0" w:rsidRDefault="002571D0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36CE1"/>
    <w:rsid w:val="00052571"/>
    <w:rsid w:val="000855CE"/>
    <w:rsid w:val="00122111"/>
    <w:rsid w:val="001A3A66"/>
    <w:rsid w:val="001A46F8"/>
    <w:rsid w:val="001A731C"/>
    <w:rsid w:val="001B49E4"/>
    <w:rsid w:val="001C43F6"/>
    <w:rsid w:val="001D76D5"/>
    <w:rsid w:val="001F5187"/>
    <w:rsid w:val="00221A62"/>
    <w:rsid w:val="002471D7"/>
    <w:rsid w:val="002571D0"/>
    <w:rsid w:val="00271D78"/>
    <w:rsid w:val="002855CB"/>
    <w:rsid w:val="00297A2C"/>
    <w:rsid w:val="002D19B2"/>
    <w:rsid w:val="002E1D9A"/>
    <w:rsid w:val="00305FAD"/>
    <w:rsid w:val="003769C2"/>
    <w:rsid w:val="00381EB9"/>
    <w:rsid w:val="003932AB"/>
    <w:rsid w:val="003D00F5"/>
    <w:rsid w:val="004401FA"/>
    <w:rsid w:val="00442BE5"/>
    <w:rsid w:val="00457538"/>
    <w:rsid w:val="004A5D4A"/>
    <w:rsid w:val="004C005A"/>
    <w:rsid w:val="004F3E08"/>
    <w:rsid w:val="00544F80"/>
    <w:rsid w:val="00554FB5"/>
    <w:rsid w:val="005D3250"/>
    <w:rsid w:val="006201E7"/>
    <w:rsid w:val="006B1EB6"/>
    <w:rsid w:val="00702B51"/>
    <w:rsid w:val="00721478"/>
    <w:rsid w:val="00744CE9"/>
    <w:rsid w:val="007468D1"/>
    <w:rsid w:val="00772559"/>
    <w:rsid w:val="007A2AA7"/>
    <w:rsid w:val="007C4D31"/>
    <w:rsid w:val="007D1E0E"/>
    <w:rsid w:val="008300A3"/>
    <w:rsid w:val="0083179C"/>
    <w:rsid w:val="00831B15"/>
    <w:rsid w:val="00850317"/>
    <w:rsid w:val="00887148"/>
    <w:rsid w:val="00894767"/>
    <w:rsid w:val="008D712E"/>
    <w:rsid w:val="00942A3B"/>
    <w:rsid w:val="009B1407"/>
    <w:rsid w:val="009D60FA"/>
    <w:rsid w:val="009E021B"/>
    <w:rsid w:val="00A002A3"/>
    <w:rsid w:val="00A01663"/>
    <w:rsid w:val="00A257C8"/>
    <w:rsid w:val="00A453DD"/>
    <w:rsid w:val="00AA63C7"/>
    <w:rsid w:val="00AA7174"/>
    <w:rsid w:val="00AD1EA6"/>
    <w:rsid w:val="00AE69D0"/>
    <w:rsid w:val="00AF529B"/>
    <w:rsid w:val="00B4247A"/>
    <w:rsid w:val="00B4507A"/>
    <w:rsid w:val="00B96E77"/>
    <w:rsid w:val="00BB5586"/>
    <w:rsid w:val="00BC4E80"/>
    <w:rsid w:val="00BE2547"/>
    <w:rsid w:val="00BF77E2"/>
    <w:rsid w:val="00C009FC"/>
    <w:rsid w:val="00C17233"/>
    <w:rsid w:val="00C24026"/>
    <w:rsid w:val="00C60FFF"/>
    <w:rsid w:val="00C80A20"/>
    <w:rsid w:val="00CC7D68"/>
    <w:rsid w:val="00D24881"/>
    <w:rsid w:val="00D300B8"/>
    <w:rsid w:val="00D31755"/>
    <w:rsid w:val="00D3586B"/>
    <w:rsid w:val="00D513FB"/>
    <w:rsid w:val="00D872C8"/>
    <w:rsid w:val="00D960AD"/>
    <w:rsid w:val="00DB43F3"/>
    <w:rsid w:val="00E15DDE"/>
    <w:rsid w:val="00E15FD1"/>
    <w:rsid w:val="00E17E31"/>
    <w:rsid w:val="00E43B60"/>
    <w:rsid w:val="00E52479"/>
    <w:rsid w:val="00E92059"/>
    <w:rsid w:val="00ED75FD"/>
    <w:rsid w:val="00F33BF0"/>
    <w:rsid w:val="00F61786"/>
    <w:rsid w:val="00F667AB"/>
    <w:rsid w:val="00FA16A6"/>
    <w:rsid w:val="00F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517F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6CC8943E.dotm</Template>
  <TotalTime>149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Das</dc:creator>
  <cp:keywords/>
  <dc:description/>
  <cp:lastModifiedBy>Pandey, Jalaj Ranjan</cp:lastModifiedBy>
  <cp:revision>87</cp:revision>
  <cp:lastPrinted>2017-02-09T23:39:00Z</cp:lastPrinted>
  <dcterms:created xsi:type="dcterms:W3CDTF">2017-02-09T01:31:00Z</dcterms:created>
  <dcterms:modified xsi:type="dcterms:W3CDTF">2017-02-09T23:39:00Z</dcterms:modified>
</cp:coreProperties>
</file>